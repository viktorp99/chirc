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F3A95" w14:textId="62B91378" w:rsidR="00E81978" w:rsidRPr="00A53099" w:rsidRDefault="0006025E">
      <w:pPr>
        <w:pStyle w:val="Title"/>
        <w:rPr>
          <w:b/>
          <w:bCs/>
          <w:sz w:val="32"/>
          <w:szCs w:val="32"/>
          <w:lang w:val="de-DE"/>
        </w:rPr>
      </w:pPr>
      <w:sdt>
        <w:sdtPr>
          <w:rPr>
            <w:b/>
            <w:bCs/>
            <w:sz w:val="36"/>
            <w:szCs w:val="36"/>
            <w:lang w:val="de-DE"/>
          </w:rPr>
          <w:alias w:val="Title:"/>
          <w:tag w:val="Title:"/>
          <w:id w:val="726351117"/>
          <w:placeholder>
            <w:docPart w:val="E5954706D5B54611AC68039A443203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B3A20">
            <w:rPr>
              <w:b/>
              <w:bCs/>
              <w:sz w:val="36"/>
              <w:szCs w:val="36"/>
              <w:lang w:val="de-DE"/>
            </w:rPr>
            <w:t>Internet Relay Chat</w:t>
          </w:r>
        </w:sdtContent>
      </w:sdt>
    </w:p>
    <w:p w14:paraId="68F89A12" w14:textId="37FD8421" w:rsidR="00A53099" w:rsidRDefault="00A53099" w:rsidP="00A53099">
      <w:pPr>
        <w:pStyle w:val="TableText"/>
        <w:jc w:val="center"/>
        <w:rPr>
          <w:lang w:val="de-DE"/>
        </w:rPr>
      </w:pPr>
      <w:r>
        <w:rPr>
          <w:lang w:val="de-DE"/>
        </w:rPr>
        <w:t>Viktor Popov, 336389</w:t>
      </w:r>
    </w:p>
    <w:p w14:paraId="7872FC0C" w14:textId="6E3C6153" w:rsidR="00BF2A81" w:rsidRDefault="00BF2A81" w:rsidP="00A53099">
      <w:pPr>
        <w:pStyle w:val="TableText"/>
        <w:jc w:val="center"/>
        <w:rPr>
          <w:lang w:val="de-DE"/>
        </w:rPr>
      </w:pPr>
    </w:p>
    <w:p w14:paraId="1D6EAEDB" w14:textId="77777777" w:rsidR="00BF2A81" w:rsidRPr="00A53099" w:rsidRDefault="00BF2A81" w:rsidP="00A53099">
      <w:pPr>
        <w:pStyle w:val="TableText"/>
        <w:jc w:val="center"/>
        <w:rPr>
          <w:lang w:val="de-DE"/>
        </w:rPr>
      </w:pPr>
    </w:p>
    <w:p w14:paraId="7360778F" w14:textId="77777777" w:rsidR="00BF2A81" w:rsidRPr="00BF2A81" w:rsidRDefault="00A53099" w:rsidP="00BF2A81">
      <w:pPr>
        <w:pStyle w:val="Title2"/>
        <w:rPr>
          <w:sz w:val="20"/>
          <w:szCs w:val="20"/>
          <w:lang w:val="de-DE"/>
        </w:rPr>
      </w:pPr>
      <w:r w:rsidRPr="00BF2A81">
        <w:rPr>
          <w:sz w:val="20"/>
          <w:szCs w:val="20"/>
          <w:lang w:val="de-DE"/>
        </w:rPr>
        <w:t>[Technische Hochschule Lübeck</w:t>
      </w:r>
      <w:r w:rsidR="00BF2A81" w:rsidRPr="00BF2A81">
        <w:rPr>
          <w:sz w:val="20"/>
          <w:szCs w:val="20"/>
          <w:lang w:val="de-DE"/>
        </w:rPr>
        <w:t xml:space="preserve">, </w:t>
      </w:r>
    </w:p>
    <w:p w14:paraId="2840274E" w14:textId="28B243D0" w:rsidR="00E81978" w:rsidRPr="00BF2A81" w:rsidRDefault="00BF2A81" w:rsidP="00BF2A81">
      <w:pPr>
        <w:pStyle w:val="Title2"/>
        <w:rPr>
          <w:sz w:val="20"/>
          <w:szCs w:val="20"/>
          <w:lang w:val="de-DE"/>
        </w:rPr>
      </w:pPr>
      <w:r w:rsidRPr="00BF2A81">
        <w:rPr>
          <w:sz w:val="20"/>
          <w:szCs w:val="20"/>
          <w:lang w:val="de-DE"/>
        </w:rPr>
        <w:t>Informatik/Softwaretechnik, 3. Semester</w:t>
      </w:r>
      <w:r w:rsidR="00A53099" w:rsidRPr="00BF2A81">
        <w:rPr>
          <w:sz w:val="20"/>
          <w:szCs w:val="20"/>
          <w:lang w:val="de-DE"/>
        </w:rPr>
        <w:t>]</w:t>
      </w:r>
    </w:p>
    <w:p w14:paraId="22568E10" w14:textId="7CBD980D" w:rsidR="00E81978" w:rsidRPr="001B3A20" w:rsidRDefault="00EC6F95" w:rsidP="001B3A20">
      <w:pPr>
        <w:pStyle w:val="Title"/>
        <w:rPr>
          <w:lang w:val="de-DE"/>
        </w:rPr>
      </w:pPr>
      <w:r>
        <w:rPr>
          <w:lang w:val="de-DE"/>
        </w:rPr>
        <w:t>V</w:t>
      </w:r>
      <w:r w:rsidR="001B3A20">
        <w:rPr>
          <w:lang w:val="de-DE"/>
        </w:rPr>
        <w:t>erteilte Systeme</w:t>
      </w:r>
      <w:r>
        <w:rPr>
          <w:lang w:val="de-DE"/>
        </w:rPr>
        <w:t xml:space="preserve"> Praktikum</w:t>
      </w:r>
      <w:r w:rsidR="00A53099" w:rsidRPr="00A53099">
        <w:rPr>
          <w:lang w:val="de-DE"/>
        </w:rPr>
        <w:t xml:space="preserve"> – Projektaufgabe: </w:t>
      </w:r>
      <w:r w:rsidR="001B3A20">
        <w:rPr>
          <w:lang w:val="de-DE"/>
        </w:rPr>
        <w:t>IRC</w:t>
      </w:r>
      <w:r w:rsidR="00A53099" w:rsidRPr="00A53099">
        <w:rPr>
          <w:lang w:val="de-DE"/>
        </w:rPr>
        <w:t xml:space="preserve"> </w:t>
      </w:r>
      <w:r w:rsidR="001B3A20">
        <w:rPr>
          <w:lang w:val="de-DE"/>
        </w:rPr>
        <w:t>–</w:t>
      </w:r>
      <w:r w:rsidR="00A53099" w:rsidRPr="00A53099">
        <w:rPr>
          <w:lang w:val="de-DE"/>
        </w:rPr>
        <w:t xml:space="preserve"> </w:t>
      </w:r>
      <w:r w:rsidR="001B3A20">
        <w:rPr>
          <w:lang w:val="de-DE"/>
        </w:rPr>
        <w:t>Internet Relay Chat Basics, Multiple Clients</w:t>
      </w:r>
    </w:p>
    <w:p w14:paraId="248B5FD4" w14:textId="5F117FCB" w:rsidR="00E81978" w:rsidRPr="00084F70" w:rsidRDefault="0006025E">
      <w:pPr>
        <w:pStyle w:val="SectionTitle"/>
        <w:rPr>
          <w:b/>
          <w:bCs/>
          <w:lang w:val="de-DE"/>
        </w:rPr>
      </w:pPr>
      <w:sdt>
        <w:sdtPr>
          <w:rPr>
            <w:b/>
            <w:bCs/>
            <w:lang w:val="de-DE"/>
          </w:rPr>
          <w:alias w:val="Section title:"/>
          <w:tag w:val="Section title:"/>
          <w:id w:val="984196707"/>
          <w:placeholder>
            <w:docPart w:val="4418AC751EE1460E9091A0E1BCD4D1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B3A20">
            <w:rPr>
              <w:b/>
              <w:bCs/>
              <w:lang w:val="de-DE"/>
            </w:rPr>
            <w:t>Internet Relay Chat</w:t>
          </w:r>
        </w:sdtContent>
      </w:sdt>
    </w:p>
    <w:p w14:paraId="11E80E60" w14:textId="309C2E62" w:rsidR="00E81978" w:rsidRPr="00C2195B" w:rsidRDefault="001B3A20">
      <w:pPr>
        <w:rPr>
          <w:lang w:val="de-DE"/>
        </w:rPr>
      </w:pPr>
      <w:r>
        <w:rPr>
          <w:lang w:val="de-DE"/>
        </w:rPr>
        <w:t xml:space="preserve">Der IRC Server habe ich mithilfe der früher im Praktikum implementierten funktionalen Klassen </w:t>
      </w:r>
      <w:proofErr w:type="spellStart"/>
      <w:r>
        <w:rPr>
          <w:lang w:val="de-DE"/>
        </w:rPr>
        <w:t>TCPSocket,Writer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ActorSystem</w:t>
      </w:r>
      <w:proofErr w:type="spellEnd"/>
      <w:r>
        <w:rPr>
          <w:lang w:val="de-DE"/>
        </w:rPr>
        <w:t xml:space="preserve"> u.a. gebaut. In seinem Grund steht die Verwendung das Aktor Models, sowie der </w:t>
      </w:r>
      <w:proofErr w:type="spellStart"/>
      <w:r>
        <w:rPr>
          <w:lang w:val="de-DE"/>
        </w:rPr>
        <w:t>funktionalle</w:t>
      </w:r>
      <w:proofErr w:type="spellEnd"/>
      <w:r>
        <w:rPr>
          <w:lang w:val="de-DE"/>
        </w:rPr>
        <w:t xml:space="preserve"> TCP-Transceiver.</w:t>
      </w:r>
    </w:p>
    <w:p w14:paraId="0E7C41DC" w14:textId="5DA182B8" w:rsidR="00E81978" w:rsidRPr="00837BCA" w:rsidRDefault="001B3A20">
      <w:pPr>
        <w:pStyle w:val="Heading1"/>
        <w:rPr>
          <w:lang w:val="de-DE"/>
        </w:rPr>
      </w:pPr>
      <w:r>
        <w:rPr>
          <w:lang w:val="de-DE"/>
        </w:rPr>
        <w:t>Aktor Modell</w:t>
      </w:r>
    </w:p>
    <w:p w14:paraId="4FF74540" w14:textId="48B9E103" w:rsidR="00E81978" w:rsidRDefault="00837BCA">
      <w:pPr>
        <w:rPr>
          <w:lang w:val="de-DE"/>
        </w:rPr>
      </w:pPr>
      <w:r w:rsidRPr="00837BCA">
        <w:rPr>
          <w:lang w:val="de-DE"/>
        </w:rPr>
        <w:t>Für die U</w:t>
      </w:r>
      <w:r>
        <w:rPr>
          <w:lang w:val="de-DE"/>
        </w:rPr>
        <w:t>msetzung de</w:t>
      </w:r>
      <w:r w:rsidR="001B3A20">
        <w:rPr>
          <w:lang w:val="de-DE"/>
        </w:rPr>
        <w:t>s IRC Protokolls habe ich das schon im Praktikum benutzte Aktor Modell an</w:t>
      </w:r>
      <w:r>
        <w:rPr>
          <w:lang w:val="de-DE"/>
        </w:rPr>
        <w:t xml:space="preserve">genommen. </w:t>
      </w:r>
      <w:r w:rsidR="001B3A20">
        <w:rPr>
          <w:lang w:val="de-DE"/>
        </w:rPr>
        <w:t xml:space="preserve">Der Server ist dann ein Aktor, der Nachrichten empfängt und sendet. Dafür habe ich in seiner </w:t>
      </w:r>
      <w:proofErr w:type="spellStart"/>
      <w:r w:rsidR="001B3A20">
        <w:rPr>
          <w:lang w:val="de-DE"/>
        </w:rPr>
        <w:t>IRCActor</w:t>
      </w:r>
      <w:proofErr w:type="spellEnd"/>
      <w:r w:rsidR="001B3A20">
        <w:rPr>
          <w:lang w:val="de-DE"/>
        </w:rPr>
        <w:t xml:space="preserve"> Klasse sein Verhalten beim Empfangen implementiert, und mithilfe des </w:t>
      </w:r>
      <w:proofErr w:type="spellStart"/>
      <w:r w:rsidR="001B3A20">
        <w:rPr>
          <w:lang w:val="de-DE"/>
        </w:rPr>
        <w:t>Strategy</w:t>
      </w:r>
      <w:proofErr w:type="spellEnd"/>
      <w:r w:rsidR="001B3A20">
        <w:rPr>
          <w:lang w:val="de-DE"/>
        </w:rPr>
        <w:t xml:space="preserve">-Pattern sein Verhalten für die spezifischen Befehle abgebildet. Auf diese Weise bei jeder empfangenen Nachricht wird die jeweilige </w:t>
      </w:r>
      <w:proofErr w:type="spellStart"/>
      <w:r w:rsidR="001B3A20">
        <w:rPr>
          <w:lang w:val="de-DE"/>
        </w:rPr>
        <w:t>executeStategy</w:t>
      </w:r>
      <w:proofErr w:type="spellEnd"/>
      <w:r w:rsidR="001B3A20">
        <w:rPr>
          <w:lang w:val="de-DE"/>
        </w:rPr>
        <w:t>-Methode aufgerufen, wo man dann die entsprechende Antwort sendet (IRC-Reply).</w:t>
      </w:r>
    </w:p>
    <w:p w14:paraId="1DFA1386" w14:textId="77777777" w:rsidR="00017A82" w:rsidRPr="00017A82" w:rsidRDefault="00017A82">
      <w:pPr>
        <w:rPr>
          <w:lang w:val="de-DE"/>
        </w:rPr>
      </w:pPr>
    </w:p>
    <w:p w14:paraId="5DEE8FEE" w14:textId="6E4D46BD" w:rsidR="001B3A20" w:rsidRDefault="001B3A20" w:rsidP="001B3A20">
      <w:pPr>
        <w:pStyle w:val="Heading1"/>
        <w:rPr>
          <w:lang w:val="de-DE"/>
        </w:rPr>
      </w:pPr>
      <w:proofErr w:type="spellStart"/>
      <w:r>
        <w:rPr>
          <w:lang w:val="de-DE"/>
        </w:rPr>
        <w:t>CommandHandler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Strategy</w:t>
      </w:r>
      <w:proofErr w:type="spellEnd"/>
      <w:r>
        <w:rPr>
          <w:lang w:val="de-DE"/>
        </w:rPr>
        <w:t>-Pattern)</w:t>
      </w:r>
    </w:p>
    <w:p w14:paraId="259FA092" w14:textId="2C04D527" w:rsidR="001B3A20" w:rsidRDefault="001B3A20" w:rsidP="001B3A20">
      <w:pPr>
        <w:rPr>
          <w:lang w:val="de-DE"/>
        </w:rPr>
      </w:pPr>
      <w:r>
        <w:rPr>
          <w:lang w:val="de-DE"/>
        </w:rPr>
        <w:t xml:space="preserve">Für die Implementierung der verschiedenen Kommandos habe ich das </w:t>
      </w:r>
      <w:proofErr w:type="spellStart"/>
      <w:r>
        <w:rPr>
          <w:lang w:val="de-DE"/>
        </w:rPr>
        <w:t>Stategy</w:t>
      </w:r>
      <w:proofErr w:type="spellEnd"/>
      <w:r>
        <w:rPr>
          <w:lang w:val="de-DE"/>
        </w:rPr>
        <w:t xml:space="preserve">-Pattern am sinnvollsten gefunden und mich dafür entschieden. Mithilfe dessen wird die Behandlung einer empfangenen Nachricht in einer separaten Klassen </w:t>
      </w:r>
      <w:r w:rsidR="00E81DA3">
        <w:rPr>
          <w:lang w:val="de-DE"/>
        </w:rPr>
        <w:t xml:space="preserve">implementiert und </w:t>
      </w:r>
      <w:r w:rsidR="00457082">
        <w:rPr>
          <w:lang w:val="de-DE"/>
        </w:rPr>
        <w:t xml:space="preserve">es wird zur Laufzeit das richtige </w:t>
      </w:r>
      <w:proofErr w:type="spellStart"/>
      <w:r w:rsidR="00457082">
        <w:rPr>
          <w:lang w:val="de-DE"/>
        </w:rPr>
        <w:t>Strategy</w:t>
      </w:r>
      <w:proofErr w:type="spellEnd"/>
      <w:r w:rsidR="00457082">
        <w:rPr>
          <w:lang w:val="de-DE"/>
        </w:rPr>
        <w:t xml:space="preserve">-Objekt </w:t>
      </w:r>
      <w:proofErr w:type="spellStart"/>
      <w:r w:rsidR="00457082">
        <w:rPr>
          <w:lang w:val="de-DE"/>
        </w:rPr>
        <w:t>ausgefählt</w:t>
      </w:r>
      <w:proofErr w:type="spellEnd"/>
      <w:r w:rsidR="00457082">
        <w:rPr>
          <w:lang w:val="de-DE"/>
        </w:rPr>
        <w:t>.</w:t>
      </w:r>
    </w:p>
    <w:p w14:paraId="3E483F56" w14:textId="75DC0A51" w:rsidR="00017A82" w:rsidRPr="00837BCA" w:rsidRDefault="00017A82" w:rsidP="00017A82">
      <w:pPr>
        <w:pStyle w:val="Heading1"/>
        <w:rPr>
          <w:lang w:val="de-DE"/>
        </w:rPr>
      </w:pPr>
      <w:proofErr w:type="spellStart"/>
      <w:r>
        <w:rPr>
          <w:lang w:val="de-DE"/>
        </w:rPr>
        <w:t>Aktor</w:t>
      </w:r>
      <w:r>
        <w:rPr>
          <w:lang w:val="de-DE"/>
        </w:rPr>
        <w:t>System</w:t>
      </w:r>
      <w:proofErr w:type="spellEnd"/>
    </w:p>
    <w:p w14:paraId="74B2A46D" w14:textId="2320EB25" w:rsidR="00017A82" w:rsidRDefault="00017A82" w:rsidP="00017A82">
      <w:pPr>
        <w:rPr>
          <w:lang w:val="de-DE"/>
        </w:rPr>
      </w:pPr>
      <w:r>
        <w:rPr>
          <w:lang w:val="de-DE"/>
        </w:rPr>
        <w:t xml:space="preserve">Die Klasse </w:t>
      </w:r>
      <w:proofErr w:type="spellStart"/>
      <w:r>
        <w:rPr>
          <w:lang w:val="de-DE"/>
        </w:rPr>
        <w:t>AktorSystem</w:t>
      </w:r>
      <w:proofErr w:type="spellEnd"/>
      <w:r>
        <w:rPr>
          <w:lang w:val="de-DE"/>
        </w:rPr>
        <w:t xml:space="preserve"> aus dem Praktikum </w:t>
      </w:r>
      <w:r w:rsidR="007379D9">
        <w:rPr>
          <w:lang w:val="de-DE"/>
        </w:rPr>
        <w:t xml:space="preserve">habe ich wenig geändert. Das Publizieren eines Severs gibt dann eine </w:t>
      </w:r>
      <w:proofErr w:type="spellStart"/>
      <w:r w:rsidR="007379D9">
        <w:rPr>
          <w:lang w:val="de-DE"/>
        </w:rPr>
        <w:t>erweiterung</w:t>
      </w:r>
      <w:proofErr w:type="spellEnd"/>
      <w:r w:rsidR="007379D9">
        <w:rPr>
          <w:lang w:val="de-DE"/>
        </w:rPr>
        <w:t xml:space="preserve"> von </w:t>
      </w:r>
      <w:proofErr w:type="spellStart"/>
      <w:r w:rsidR="007379D9">
        <w:rPr>
          <w:lang w:val="de-DE"/>
        </w:rPr>
        <w:t>Runnable</w:t>
      </w:r>
      <w:proofErr w:type="spellEnd"/>
      <w:r w:rsidR="007379D9">
        <w:rPr>
          <w:lang w:val="de-DE"/>
        </w:rPr>
        <w:t xml:space="preserve">, die noch eine </w:t>
      </w:r>
      <w:proofErr w:type="spellStart"/>
      <w:r w:rsidR="007379D9">
        <w:rPr>
          <w:lang w:val="de-DE"/>
        </w:rPr>
        <w:t>getWriter</w:t>
      </w:r>
      <w:proofErr w:type="spellEnd"/>
      <w:r w:rsidR="007379D9">
        <w:rPr>
          <w:lang w:val="de-DE"/>
        </w:rPr>
        <w:t>-Methode hat. In der endlosen r</w:t>
      </w:r>
      <w:proofErr w:type="spellStart"/>
      <w:r w:rsidR="007379D9">
        <w:rPr>
          <w:lang w:val="de-DE"/>
        </w:rPr>
        <w:t>un</w:t>
      </w:r>
      <w:proofErr w:type="spellEnd"/>
      <w:r w:rsidR="007379D9">
        <w:rPr>
          <w:lang w:val="de-DE"/>
        </w:rPr>
        <w:t xml:space="preserve">-Schleife wartet der Server auf neue Verbindungen, und bei solchen wird eine neue </w:t>
      </w:r>
      <w:proofErr w:type="spellStart"/>
      <w:r w:rsidR="007379D9">
        <w:rPr>
          <w:lang w:val="de-DE"/>
        </w:rPr>
        <w:t>IRCConnection</w:t>
      </w:r>
      <w:proofErr w:type="spellEnd"/>
      <w:r w:rsidR="007379D9">
        <w:rPr>
          <w:lang w:val="de-DE"/>
        </w:rPr>
        <w:t xml:space="preserve"> instanziiert, die dann in die Liste der bevorstehenden Verbindungen hinzugefügt wird.</w:t>
      </w:r>
    </w:p>
    <w:p w14:paraId="045ACFCE" w14:textId="77777777" w:rsidR="00017A82" w:rsidRPr="00017A82" w:rsidRDefault="00017A82" w:rsidP="00017A82">
      <w:pPr>
        <w:rPr>
          <w:lang w:val="de-DE"/>
        </w:rPr>
      </w:pPr>
    </w:p>
    <w:p w14:paraId="5071F170" w14:textId="77777777" w:rsidR="00017A82" w:rsidRDefault="00017A82" w:rsidP="001B3A20">
      <w:pPr>
        <w:rPr>
          <w:lang w:val="de-DE"/>
        </w:rPr>
      </w:pPr>
    </w:p>
    <w:p w14:paraId="5AFDB8FA" w14:textId="77777777" w:rsidR="00457082" w:rsidRDefault="00457082" w:rsidP="00457082">
      <w:pPr>
        <w:pStyle w:val="Heading1"/>
        <w:rPr>
          <w:lang w:val="de-DE"/>
        </w:rPr>
      </w:pPr>
      <w:proofErr w:type="spellStart"/>
      <w:r>
        <w:rPr>
          <w:lang w:val="de-DE"/>
        </w:rPr>
        <w:t>Parsing</w:t>
      </w:r>
      <w:proofErr w:type="spellEnd"/>
    </w:p>
    <w:p w14:paraId="77114F2C" w14:textId="321338A9" w:rsidR="00457082" w:rsidRPr="00457082" w:rsidRDefault="00457082" w:rsidP="00457082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IRCParser</w:t>
      </w:r>
      <w:proofErr w:type="spellEnd"/>
      <w:r>
        <w:rPr>
          <w:lang w:val="de-DE"/>
        </w:rPr>
        <w:t xml:space="preserve"> analysiert Kommandos mit ihren Argumente. Dann packt er den Befehl, die Argumente und das ganze Kommando in einem </w:t>
      </w:r>
      <w:proofErr w:type="spellStart"/>
      <w:r>
        <w:rPr>
          <w:lang w:val="de-DE"/>
        </w:rPr>
        <w:t>IRCMessage</w:t>
      </w:r>
      <w:proofErr w:type="spellEnd"/>
      <w:r>
        <w:rPr>
          <w:lang w:val="de-DE"/>
        </w:rPr>
        <w:t>, wo man auch den Typ (</w:t>
      </w:r>
      <w:r w:rsidRPr="00457082">
        <w:rPr>
          <w:lang w:val="de-DE"/>
        </w:rPr>
        <w:t>USER, NICK, QUIT, PRIVMSG, PING , PONG ,ERR</w:t>
      </w:r>
      <w:r>
        <w:rPr>
          <w:lang w:val="de-DE"/>
        </w:rPr>
        <w:t xml:space="preserve">) zuweist. Damit kann man dann später nur Argumente einer Nachricht, oder nur den Befehl holen.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52AE4402" w14:textId="0A60A71F" w:rsidR="00457082" w:rsidRDefault="00457082" w:rsidP="00457082">
      <w:pPr>
        <w:pStyle w:val="Heading1"/>
        <w:rPr>
          <w:lang w:val="de-DE"/>
        </w:rPr>
      </w:pPr>
      <w:proofErr w:type="spellStart"/>
      <w:r>
        <w:rPr>
          <w:lang w:val="de-DE"/>
        </w:rPr>
        <w:t>IRCConnection</w:t>
      </w:r>
      <w:proofErr w:type="spellEnd"/>
    </w:p>
    <w:p w14:paraId="58F8F6AA" w14:textId="6647D5A4" w:rsidR="001B3A20" w:rsidRDefault="00457082">
      <w:pPr>
        <w:rPr>
          <w:lang w:val="de-DE"/>
        </w:rPr>
      </w:pPr>
      <w:r>
        <w:rPr>
          <w:lang w:val="de-DE"/>
        </w:rPr>
        <w:t xml:space="preserve">Die Klasse </w:t>
      </w:r>
      <w:proofErr w:type="spellStart"/>
      <w:r>
        <w:rPr>
          <w:lang w:val="de-DE"/>
        </w:rPr>
        <w:t>IRCConnection</w:t>
      </w:r>
      <w:proofErr w:type="spellEnd"/>
      <w:r>
        <w:rPr>
          <w:lang w:val="de-DE"/>
        </w:rPr>
        <w:t xml:space="preserve"> handelt die Verbindung von einem Client zum Server. Sie behält </w:t>
      </w:r>
      <w:proofErr w:type="spellStart"/>
      <w:r>
        <w:rPr>
          <w:lang w:val="de-DE"/>
        </w:rPr>
        <w:t>Infomrationen</w:t>
      </w:r>
      <w:proofErr w:type="spellEnd"/>
      <w:r>
        <w:rPr>
          <w:lang w:val="de-DE"/>
        </w:rPr>
        <w:t xml:space="preserve"> wie das Socket des verbundenen Clients, den</w:t>
      </w:r>
      <w:r w:rsidR="00017A82">
        <w:rPr>
          <w:lang w:val="de-DE"/>
        </w:rPr>
        <w:t xml:space="preserve"> Server und den Writer (Aktor, der dann den </w:t>
      </w:r>
      <w:proofErr w:type="spellStart"/>
      <w:r w:rsidR="00017A82">
        <w:rPr>
          <w:lang w:val="de-DE"/>
        </w:rPr>
        <w:t>TCPTransceiver</w:t>
      </w:r>
      <w:proofErr w:type="spellEnd"/>
      <w:r w:rsidR="00017A82">
        <w:rPr>
          <w:lang w:val="de-DE"/>
        </w:rPr>
        <w:t xml:space="preserve"> vorstellt).</w:t>
      </w:r>
    </w:p>
    <w:p w14:paraId="013ABA10" w14:textId="231CC7E4" w:rsidR="00017A82" w:rsidRDefault="00017A82" w:rsidP="00017A82">
      <w:pPr>
        <w:pStyle w:val="Heading1"/>
        <w:rPr>
          <w:lang w:val="de-DE"/>
        </w:rPr>
      </w:pPr>
      <w:proofErr w:type="spellStart"/>
      <w:r>
        <w:rPr>
          <w:lang w:val="de-DE"/>
        </w:rPr>
        <w:t>IRCServer</w:t>
      </w:r>
      <w:proofErr w:type="spellEnd"/>
    </w:p>
    <w:p w14:paraId="6CDBE498" w14:textId="0A79ADD5" w:rsidR="00017A82" w:rsidRDefault="00017A82">
      <w:pPr>
        <w:rPr>
          <w:lang w:val="de-DE"/>
        </w:rPr>
      </w:pPr>
      <w:r>
        <w:rPr>
          <w:lang w:val="de-DE"/>
        </w:rPr>
        <w:t xml:space="preserve">Die Klasse </w:t>
      </w:r>
      <w:proofErr w:type="spellStart"/>
      <w:r>
        <w:rPr>
          <w:lang w:val="de-DE"/>
        </w:rPr>
        <w:t>IRCServer</w:t>
      </w:r>
      <w:proofErr w:type="spellEnd"/>
      <w:r>
        <w:rPr>
          <w:lang w:val="de-DE"/>
        </w:rPr>
        <w:t xml:space="preserve"> startet einen </w:t>
      </w:r>
      <w:proofErr w:type="spellStart"/>
      <w:r>
        <w:rPr>
          <w:lang w:val="de-DE"/>
        </w:rPr>
        <w:t>TCPTransceiver</w:t>
      </w:r>
      <w:proofErr w:type="spellEnd"/>
      <w:r>
        <w:rPr>
          <w:lang w:val="de-DE"/>
        </w:rPr>
        <w:t xml:space="preserve">, der ständig auf neue Verbindungen am gegebenen Port wartet (mithilfe von </w:t>
      </w:r>
      <w:proofErr w:type="spellStart"/>
      <w:r>
        <w:rPr>
          <w:lang w:val="de-DE"/>
        </w:rPr>
        <w:t>ActorSystem</w:t>
      </w:r>
      <w:proofErr w:type="spellEnd"/>
      <w:r>
        <w:rPr>
          <w:lang w:val="de-DE"/>
        </w:rPr>
        <w:t xml:space="preserve">).  </w:t>
      </w:r>
      <w:r w:rsidR="007379D9">
        <w:rPr>
          <w:lang w:val="de-DE"/>
        </w:rPr>
        <w:t>Hier werden auch alle Verbindungen gespeichert und behandelt (</w:t>
      </w:r>
      <w:proofErr w:type="gramStart"/>
      <w:r w:rsidR="007379D9">
        <w:rPr>
          <w:lang w:val="de-DE"/>
        </w:rPr>
        <w:t>bei Erzeugen oder schließen</w:t>
      </w:r>
      <w:proofErr w:type="gramEnd"/>
      <w:r w:rsidR="007379D9">
        <w:rPr>
          <w:lang w:val="de-DE"/>
        </w:rPr>
        <w:t xml:space="preserve">). Außerdem speichert man hier auch eine Liste von belegten </w:t>
      </w:r>
      <w:proofErr w:type="spellStart"/>
      <w:r w:rsidR="007379D9">
        <w:rPr>
          <w:lang w:val="de-DE"/>
        </w:rPr>
        <w:t>Nicknames</w:t>
      </w:r>
      <w:proofErr w:type="spellEnd"/>
      <w:r w:rsidR="007379D9">
        <w:rPr>
          <w:lang w:val="de-DE"/>
        </w:rPr>
        <w:t xml:space="preserve">, damit man dann schneller später über </w:t>
      </w:r>
      <w:proofErr w:type="spellStart"/>
      <w:r w:rsidR="007379D9">
        <w:rPr>
          <w:lang w:val="de-DE"/>
        </w:rPr>
        <w:t>Nicknames</w:t>
      </w:r>
      <w:proofErr w:type="spellEnd"/>
      <w:r w:rsidR="007379D9">
        <w:rPr>
          <w:lang w:val="de-DE"/>
        </w:rPr>
        <w:t xml:space="preserve"> Clients holen kann.</w:t>
      </w:r>
    </w:p>
    <w:p w14:paraId="3DB6A019" w14:textId="1D1EAA4E" w:rsidR="007379D9" w:rsidRDefault="007379D9" w:rsidP="007379D9">
      <w:pPr>
        <w:pStyle w:val="Heading1"/>
        <w:rPr>
          <w:lang w:val="de-DE"/>
        </w:rPr>
      </w:pPr>
      <w:r>
        <w:rPr>
          <w:lang w:val="de-DE"/>
        </w:rPr>
        <w:t>Client</w:t>
      </w:r>
    </w:p>
    <w:p w14:paraId="3AA732AC" w14:textId="3B1826D3" w:rsidR="001003B5" w:rsidRPr="00556D50" w:rsidRDefault="007379D9" w:rsidP="00556D50">
      <w:pPr>
        <w:rPr>
          <w:lang w:val="de-DE"/>
        </w:rPr>
      </w:pPr>
      <w:r>
        <w:rPr>
          <w:lang w:val="de-DE"/>
        </w:rPr>
        <w:t xml:space="preserve">Die Client Klasse repräsentiert ein Client, der dann </w:t>
      </w:r>
      <w:proofErr w:type="spellStart"/>
      <w:r>
        <w:rPr>
          <w:lang w:val="de-DE"/>
        </w:rPr>
        <w:t>Nickname</w:t>
      </w:r>
      <w:proofErr w:type="spellEnd"/>
      <w:r>
        <w:rPr>
          <w:lang w:val="de-DE"/>
        </w:rPr>
        <w:t>, Username und Realname besitzt.</w:t>
      </w:r>
      <w:r w:rsidR="001003B5">
        <w:rPr>
          <w:lang w:val="de-DE"/>
        </w:rPr>
        <w:t xml:space="preserve"> </w:t>
      </w:r>
    </w:p>
    <w:sectPr w:rsidR="001003B5" w:rsidRPr="00556D50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7F17A" w14:textId="77777777" w:rsidR="0006025E" w:rsidRDefault="0006025E">
      <w:pPr>
        <w:spacing w:line="240" w:lineRule="auto"/>
      </w:pPr>
      <w:r>
        <w:separator/>
      </w:r>
    </w:p>
    <w:p w14:paraId="47C7ACC3" w14:textId="77777777" w:rsidR="0006025E" w:rsidRDefault="0006025E"/>
  </w:endnote>
  <w:endnote w:type="continuationSeparator" w:id="0">
    <w:p w14:paraId="51B81C90" w14:textId="77777777" w:rsidR="0006025E" w:rsidRDefault="0006025E">
      <w:pPr>
        <w:spacing w:line="240" w:lineRule="auto"/>
      </w:pPr>
      <w:r>
        <w:continuationSeparator/>
      </w:r>
    </w:p>
    <w:p w14:paraId="1F2CA8EA" w14:textId="77777777" w:rsidR="0006025E" w:rsidRDefault="000602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9F254" w14:textId="77777777" w:rsidR="0006025E" w:rsidRDefault="0006025E">
      <w:pPr>
        <w:spacing w:line="240" w:lineRule="auto"/>
      </w:pPr>
      <w:r>
        <w:separator/>
      </w:r>
    </w:p>
    <w:p w14:paraId="65027721" w14:textId="77777777" w:rsidR="0006025E" w:rsidRDefault="0006025E"/>
  </w:footnote>
  <w:footnote w:type="continuationSeparator" w:id="0">
    <w:p w14:paraId="7F58FBA2" w14:textId="77777777" w:rsidR="0006025E" w:rsidRDefault="0006025E">
      <w:pPr>
        <w:spacing w:line="240" w:lineRule="auto"/>
      </w:pPr>
      <w:r>
        <w:continuationSeparator/>
      </w:r>
    </w:p>
    <w:p w14:paraId="13BA61AD" w14:textId="77777777" w:rsidR="0006025E" w:rsidRDefault="000602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46081" w14:textId="544F6501" w:rsidR="00E81978" w:rsidRDefault="0006025E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77614FE26C0418F9E417F47EC0FFD2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B3A20">
          <w:rPr>
            <w:rStyle w:val="Strong"/>
          </w:rPr>
          <w:t>IRC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B1E38" w14:textId="00C2D642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9DD225BD67534F88B3A1EE7D5628B8D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B3A20">
          <w:rPr>
            <w:rStyle w:val="Strong"/>
          </w:rPr>
          <w:t>IRC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99"/>
    <w:rsid w:val="00017A82"/>
    <w:rsid w:val="0006025E"/>
    <w:rsid w:val="00084F70"/>
    <w:rsid w:val="000D3F41"/>
    <w:rsid w:val="001003B5"/>
    <w:rsid w:val="0015098E"/>
    <w:rsid w:val="001B3A20"/>
    <w:rsid w:val="00355DCA"/>
    <w:rsid w:val="00457082"/>
    <w:rsid w:val="004F3013"/>
    <w:rsid w:val="00551A02"/>
    <w:rsid w:val="005534FA"/>
    <w:rsid w:val="00556D50"/>
    <w:rsid w:val="00581832"/>
    <w:rsid w:val="005D3A03"/>
    <w:rsid w:val="007379D9"/>
    <w:rsid w:val="00762CE7"/>
    <w:rsid w:val="008002C0"/>
    <w:rsid w:val="00837BCA"/>
    <w:rsid w:val="008C5323"/>
    <w:rsid w:val="009A6A3B"/>
    <w:rsid w:val="00A53099"/>
    <w:rsid w:val="00AD2467"/>
    <w:rsid w:val="00B823AA"/>
    <w:rsid w:val="00BA45DB"/>
    <w:rsid w:val="00BF2A81"/>
    <w:rsid w:val="00BF4184"/>
    <w:rsid w:val="00C0601E"/>
    <w:rsid w:val="00C2195B"/>
    <w:rsid w:val="00C31D30"/>
    <w:rsid w:val="00CD3A86"/>
    <w:rsid w:val="00CD6E39"/>
    <w:rsid w:val="00CF6E91"/>
    <w:rsid w:val="00D85B68"/>
    <w:rsid w:val="00E6004D"/>
    <w:rsid w:val="00E81978"/>
    <w:rsid w:val="00E81DA3"/>
    <w:rsid w:val="00EC6F95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281AA"/>
  <w15:chartTrackingRefBased/>
  <w15:docId w15:val="{A890DDE0-57F5-4B21-9E91-B696CD83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table" w:customStyle="1" w:styleId="Calendar1">
    <w:name w:val="Calendar 1"/>
    <w:basedOn w:val="TableNormal"/>
    <w:uiPriority w:val="99"/>
    <w:qFormat/>
    <w:rsid w:val="00A53099"/>
    <w:pPr>
      <w:spacing w:line="240" w:lineRule="auto"/>
      <w:ind w:firstLine="0"/>
    </w:pPr>
    <w:rPr>
      <w:sz w:val="22"/>
      <w:szCs w:val="22"/>
      <w:lang w:eastAsia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TableText">
    <w:name w:val="Table Text"/>
    <w:basedOn w:val="Normal"/>
    <w:autoRedefine/>
    <w:uiPriority w:val="8"/>
    <w:qFormat/>
    <w:rsid w:val="00A53099"/>
    <w:pPr>
      <w:spacing w:before="20" w:after="20" w:line="240" w:lineRule="auto"/>
      <w:ind w:firstLine="0"/>
    </w:pPr>
    <w:rPr>
      <w:color w:val="000000" w:themeColor="text1"/>
      <w:kern w:val="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84F70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954706D5B54611AC68039A44320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F21B5-5286-4213-88D3-9CE721B8648D}"/>
      </w:docPartPr>
      <w:docPartBody>
        <w:p w:rsidR="00B93742" w:rsidRDefault="001167DC">
          <w:pPr>
            <w:pStyle w:val="E5954706D5B54611AC68039A443203AF"/>
          </w:pPr>
          <w:r>
            <w:t>[Title Here, up to 12 Words, on One to Two Lines]</w:t>
          </w:r>
        </w:p>
      </w:docPartBody>
    </w:docPart>
    <w:docPart>
      <w:docPartPr>
        <w:name w:val="4418AC751EE1460E9091A0E1BCD4D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28A3-36D5-40E7-AAC6-75B1501568E3}"/>
      </w:docPartPr>
      <w:docPartBody>
        <w:p w:rsidR="00B93742" w:rsidRDefault="001167DC">
          <w:pPr>
            <w:pStyle w:val="4418AC751EE1460E9091A0E1BCD4D1FB"/>
          </w:pPr>
          <w:r>
            <w:t>[Title Here, up to 12 Words, on One to Two Lines]</w:t>
          </w:r>
        </w:p>
      </w:docPartBody>
    </w:docPart>
    <w:docPart>
      <w:docPartPr>
        <w:name w:val="077614FE26C0418F9E417F47EC0FF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7B5D3-6F44-442E-B2CA-F3535F09482C}"/>
      </w:docPartPr>
      <w:docPartBody>
        <w:p w:rsidR="00B93742" w:rsidRDefault="001167DC">
          <w:pPr>
            <w:pStyle w:val="077614FE26C0418F9E417F47EC0FFD25"/>
          </w:pPr>
          <w:r w:rsidRPr="005D3A03">
            <w:t>Figures title:</w:t>
          </w:r>
        </w:p>
      </w:docPartBody>
    </w:docPart>
    <w:docPart>
      <w:docPartPr>
        <w:name w:val="9DD225BD67534F88B3A1EE7D5628B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6EF6B-C688-4617-99E1-483890B0FAC3}"/>
      </w:docPartPr>
      <w:docPartBody>
        <w:p w:rsidR="00B93742" w:rsidRDefault="001167DC">
          <w:pPr>
            <w:pStyle w:val="9DD225BD67534F88B3A1EE7D5628B8DA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89"/>
    <w:rsid w:val="001167DC"/>
    <w:rsid w:val="00585FF0"/>
    <w:rsid w:val="00B52389"/>
    <w:rsid w:val="00B9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954706D5B54611AC68039A443203AF">
    <w:name w:val="E5954706D5B54611AC68039A443203AF"/>
  </w:style>
  <w:style w:type="paragraph" w:customStyle="1" w:styleId="49A1B08F58CE4DECA9DEB13535498265">
    <w:name w:val="49A1B08F58CE4DECA9DEB13535498265"/>
  </w:style>
  <w:style w:type="paragraph" w:customStyle="1" w:styleId="246025AB21FA46668C5A161BDACFACA1">
    <w:name w:val="246025AB21FA46668C5A161BDACFACA1"/>
  </w:style>
  <w:style w:type="paragraph" w:customStyle="1" w:styleId="D843584A803A4946A03F159DB63C060A">
    <w:name w:val="D843584A803A4946A03F159DB63C060A"/>
  </w:style>
  <w:style w:type="paragraph" w:customStyle="1" w:styleId="0F2D29B50EC3419BA267380C07FB44ED">
    <w:name w:val="0F2D29B50EC3419BA267380C07FB44ED"/>
  </w:style>
  <w:style w:type="paragraph" w:customStyle="1" w:styleId="F533F5449B6B4F10A1D73BA472FD64ED">
    <w:name w:val="F533F5449B6B4F10A1D73BA472FD64E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68CCD45A9F74C4FA854B65915CAE1B2">
    <w:name w:val="468CCD45A9F74C4FA854B65915CAE1B2"/>
  </w:style>
  <w:style w:type="paragraph" w:customStyle="1" w:styleId="2FC5B86658904445979F4E4139AE7E52">
    <w:name w:val="2FC5B86658904445979F4E4139AE7E52"/>
  </w:style>
  <w:style w:type="paragraph" w:customStyle="1" w:styleId="4418AC751EE1460E9091A0E1BCD4D1FB">
    <w:name w:val="4418AC751EE1460E9091A0E1BCD4D1FB"/>
  </w:style>
  <w:style w:type="paragraph" w:customStyle="1" w:styleId="91AF9BE0E5D942E0AE60A55DD123FC6B">
    <w:name w:val="91AF9BE0E5D942E0AE60A55DD123FC6B"/>
  </w:style>
  <w:style w:type="paragraph" w:customStyle="1" w:styleId="BF89498AE9FA4950B5EDE640F9267C1E">
    <w:name w:val="BF89498AE9FA4950B5EDE640F9267C1E"/>
  </w:style>
  <w:style w:type="paragraph" w:customStyle="1" w:styleId="4EE684577C564122AB707F78B2679BA2">
    <w:name w:val="4EE684577C564122AB707F78B2679BA2"/>
  </w:style>
  <w:style w:type="paragraph" w:customStyle="1" w:styleId="2D5FD98C4C204F6A84551A5B242A893C">
    <w:name w:val="2D5FD98C4C204F6A84551A5B242A893C"/>
  </w:style>
  <w:style w:type="paragraph" w:customStyle="1" w:styleId="1111EBA650704CF58C65D5A6396A47BE">
    <w:name w:val="1111EBA650704CF58C65D5A6396A47BE"/>
  </w:style>
  <w:style w:type="paragraph" w:customStyle="1" w:styleId="9E2152174F7D452C9FC01EEA8F22F3B9">
    <w:name w:val="9E2152174F7D452C9FC01EEA8F22F3B9"/>
  </w:style>
  <w:style w:type="paragraph" w:customStyle="1" w:styleId="0DA99240A7A54C60829DE599A549B4B8">
    <w:name w:val="0DA99240A7A54C60829DE599A549B4B8"/>
  </w:style>
  <w:style w:type="paragraph" w:customStyle="1" w:styleId="E2F94D1269974B13936C5E4C12C60037">
    <w:name w:val="E2F94D1269974B13936C5E4C12C60037"/>
  </w:style>
  <w:style w:type="paragraph" w:customStyle="1" w:styleId="75F3F56075F040C9869158629D7B6A59">
    <w:name w:val="75F3F56075F040C9869158629D7B6A59"/>
  </w:style>
  <w:style w:type="paragraph" w:customStyle="1" w:styleId="C0FE23210691418980341DB549A81F5E">
    <w:name w:val="C0FE23210691418980341DB549A81F5E"/>
  </w:style>
  <w:style w:type="paragraph" w:customStyle="1" w:styleId="FA526FD7FFC34B218F90CE20B40C701A">
    <w:name w:val="FA526FD7FFC34B218F90CE20B40C701A"/>
  </w:style>
  <w:style w:type="paragraph" w:customStyle="1" w:styleId="D55A01F801044A2E8190110EC3EF67D5">
    <w:name w:val="D55A01F801044A2E8190110EC3EF67D5"/>
  </w:style>
  <w:style w:type="paragraph" w:customStyle="1" w:styleId="60928EEA0279471786ADCC559AB1DBA4">
    <w:name w:val="60928EEA0279471786ADCC559AB1DBA4"/>
  </w:style>
  <w:style w:type="paragraph" w:customStyle="1" w:styleId="CBED279D121C404BA4B70DEDD4E99EC5">
    <w:name w:val="CBED279D121C404BA4B70DEDD4E99EC5"/>
  </w:style>
  <w:style w:type="paragraph" w:customStyle="1" w:styleId="EA95A40A6F154E568B7989B143DA88FA">
    <w:name w:val="EA95A40A6F154E568B7989B143DA88FA"/>
  </w:style>
  <w:style w:type="paragraph" w:customStyle="1" w:styleId="DE211760AF2B44EB8DB20FF9F99FA810">
    <w:name w:val="DE211760AF2B44EB8DB20FF9F99FA810"/>
  </w:style>
  <w:style w:type="paragraph" w:customStyle="1" w:styleId="B1668902C562480DA93A39B3AA3EB2FB">
    <w:name w:val="B1668902C562480DA93A39B3AA3EB2FB"/>
  </w:style>
  <w:style w:type="paragraph" w:customStyle="1" w:styleId="F316E3440F824887ACCC0B96098ECDF8">
    <w:name w:val="F316E3440F824887ACCC0B96098ECDF8"/>
  </w:style>
  <w:style w:type="paragraph" w:customStyle="1" w:styleId="18FCFB0D102F4405B810F71C41484969">
    <w:name w:val="18FCFB0D102F4405B810F71C41484969"/>
  </w:style>
  <w:style w:type="paragraph" w:customStyle="1" w:styleId="0A83565C55AF4EB8BE8B4AB35A74A191">
    <w:name w:val="0A83565C55AF4EB8BE8B4AB35A74A191"/>
  </w:style>
  <w:style w:type="paragraph" w:customStyle="1" w:styleId="6E65833F92544031A3C1A186B8F8B49A">
    <w:name w:val="6E65833F92544031A3C1A186B8F8B49A"/>
  </w:style>
  <w:style w:type="paragraph" w:customStyle="1" w:styleId="B4DA74CBCCAE46F8B8F1C8A7378AB1E8">
    <w:name w:val="B4DA74CBCCAE46F8B8F1C8A7378AB1E8"/>
  </w:style>
  <w:style w:type="paragraph" w:customStyle="1" w:styleId="ACC27F0A6D5B462D84F96D5B9A388E03">
    <w:name w:val="ACC27F0A6D5B462D84F96D5B9A388E03"/>
  </w:style>
  <w:style w:type="paragraph" w:customStyle="1" w:styleId="D785C3258D1342939D5282940A79C8C5">
    <w:name w:val="D785C3258D1342939D5282940A79C8C5"/>
  </w:style>
  <w:style w:type="paragraph" w:customStyle="1" w:styleId="639327EC3A2E43AB856A0646942E6A64">
    <w:name w:val="639327EC3A2E43AB856A0646942E6A64"/>
  </w:style>
  <w:style w:type="paragraph" w:customStyle="1" w:styleId="B135CB25E87143DB8F0C247705C3B6F2">
    <w:name w:val="B135CB25E87143DB8F0C247705C3B6F2"/>
  </w:style>
  <w:style w:type="paragraph" w:customStyle="1" w:styleId="7402E14CC8D94627B1190D521B4DDA38">
    <w:name w:val="7402E14CC8D94627B1190D521B4DDA38"/>
  </w:style>
  <w:style w:type="paragraph" w:customStyle="1" w:styleId="70100D9DE67F4FC5AE5357427FAED34C">
    <w:name w:val="70100D9DE67F4FC5AE5357427FAED34C"/>
  </w:style>
  <w:style w:type="paragraph" w:customStyle="1" w:styleId="F1D87DE8093545CEB4E4A33950D5C41D">
    <w:name w:val="F1D87DE8093545CEB4E4A33950D5C41D"/>
  </w:style>
  <w:style w:type="paragraph" w:customStyle="1" w:styleId="C574AC8E19B549B5BF6D9A12C4A3D052">
    <w:name w:val="C574AC8E19B549B5BF6D9A12C4A3D052"/>
  </w:style>
  <w:style w:type="paragraph" w:customStyle="1" w:styleId="0D5AF0DAF7044304A699C5B60E0B2B51">
    <w:name w:val="0D5AF0DAF7044304A699C5B60E0B2B51"/>
  </w:style>
  <w:style w:type="paragraph" w:customStyle="1" w:styleId="3D61285BCD99464A9620C0610F435E15">
    <w:name w:val="3D61285BCD99464A9620C0610F435E15"/>
  </w:style>
  <w:style w:type="paragraph" w:customStyle="1" w:styleId="6967949554B04DCBBF77CF03197D0FCC">
    <w:name w:val="6967949554B04DCBBF77CF03197D0FCC"/>
  </w:style>
  <w:style w:type="paragraph" w:customStyle="1" w:styleId="D651949D4A674D409285F89E192E60CC">
    <w:name w:val="D651949D4A674D409285F89E192E60CC"/>
  </w:style>
  <w:style w:type="paragraph" w:customStyle="1" w:styleId="A275A272856E49E49190444FDF35911D">
    <w:name w:val="A275A272856E49E49190444FDF35911D"/>
  </w:style>
  <w:style w:type="paragraph" w:customStyle="1" w:styleId="5299FE17782047FB8E6EA9A82812BF33">
    <w:name w:val="5299FE17782047FB8E6EA9A82812BF33"/>
  </w:style>
  <w:style w:type="paragraph" w:customStyle="1" w:styleId="73AA21388426465E891AD6D60DA4ECD1">
    <w:name w:val="73AA21388426465E891AD6D60DA4ECD1"/>
  </w:style>
  <w:style w:type="paragraph" w:customStyle="1" w:styleId="3781BCCED7C948DDB0D6C9784E0C9687">
    <w:name w:val="3781BCCED7C948DDB0D6C9784E0C9687"/>
  </w:style>
  <w:style w:type="paragraph" w:customStyle="1" w:styleId="12A68A17177840D6AE380A1E19FABF85">
    <w:name w:val="12A68A17177840D6AE380A1E19FABF85"/>
  </w:style>
  <w:style w:type="paragraph" w:customStyle="1" w:styleId="34EFEDDEA6B7421C827BA45ACEB189B2">
    <w:name w:val="34EFEDDEA6B7421C827BA45ACEB189B2"/>
  </w:style>
  <w:style w:type="paragraph" w:customStyle="1" w:styleId="31C50B71FE1440BFA0A53CF1DF6B7914">
    <w:name w:val="31C50B71FE1440BFA0A53CF1DF6B7914"/>
  </w:style>
  <w:style w:type="paragraph" w:customStyle="1" w:styleId="276AD0AB0B274613B624BDEF3FCC3392">
    <w:name w:val="276AD0AB0B274613B624BDEF3FCC3392"/>
  </w:style>
  <w:style w:type="paragraph" w:customStyle="1" w:styleId="C346382FB82E46B5ADF80B30ED58DFAA">
    <w:name w:val="C346382FB82E46B5ADF80B30ED58DFAA"/>
  </w:style>
  <w:style w:type="paragraph" w:customStyle="1" w:styleId="BC4B9F23CB664C99AC56CFFC46A3537E">
    <w:name w:val="BC4B9F23CB664C99AC56CFFC46A3537E"/>
  </w:style>
  <w:style w:type="paragraph" w:customStyle="1" w:styleId="93925394D5964A6BBCFE38457B54621D">
    <w:name w:val="93925394D5964A6BBCFE38457B54621D"/>
  </w:style>
  <w:style w:type="paragraph" w:customStyle="1" w:styleId="09F69B2729AF47C08756CB3A4EA41773">
    <w:name w:val="09F69B2729AF47C08756CB3A4EA41773"/>
  </w:style>
  <w:style w:type="paragraph" w:customStyle="1" w:styleId="3EF06E7DB3E145CE9FE0F540F7711D23">
    <w:name w:val="3EF06E7DB3E145CE9FE0F540F7711D23"/>
  </w:style>
  <w:style w:type="paragraph" w:customStyle="1" w:styleId="EF2C650586FB4B86BF61CC87C5844F86">
    <w:name w:val="EF2C650586FB4B86BF61CC87C5844F86"/>
  </w:style>
  <w:style w:type="paragraph" w:customStyle="1" w:styleId="28CF30D8572E4F08AC8F85D77D8988D2">
    <w:name w:val="28CF30D8572E4F08AC8F85D77D8988D2"/>
  </w:style>
  <w:style w:type="paragraph" w:customStyle="1" w:styleId="5D6F72FB4A374864A34A80BC29CFAE9B">
    <w:name w:val="5D6F72FB4A374864A34A80BC29CFAE9B"/>
  </w:style>
  <w:style w:type="paragraph" w:customStyle="1" w:styleId="5BD46434A20C4CE8AE3CB395623D8825">
    <w:name w:val="5BD46434A20C4CE8AE3CB395623D8825"/>
  </w:style>
  <w:style w:type="paragraph" w:customStyle="1" w:styleId="E7A3439AC2CB4385B0BB8B91E358FDBF">
    <w:name w:val="E7A3439AC2CB4385B0BB8B91E358FDBF"/>
  </w:style>
  <w:style w:type="paragraph" w:customStyle="1" w:styleId="077614FE26C0418F9E417F47EC0FFD25">
    <w:name w:val="077614FE26C0418F9E417F47EC0FFD25"/>
  </w:style>
  <w:style w:type="paragraph" w:customStyle="1" w:styleId="9DD225BD67534F88B3A1EE7D5628B8DA">
    <w:name w:val="9DD225BD67534F88B3A1EE7D5628B8DA"/>
  </w:style>
  <w:style w:type="paragraph" w:customStyle="1" w:styleId="FDA6DBA0FF434D13A0CB604427106EB6">
    <w:name w:val="FDA6DBA0FF434D13A0CB604427106EB6"/>
    <w:rsid w:val="00B52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IRC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349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Clock Seitenersetzungsalgorithmus
Lokal statisch</vt:lpstr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Relay Chat</dc:title>
  <dc:subject/>
  <dc:creator>Viktor</dc:creator>
  <cp:keywords/>
  <dc:description/>
  <cp:lastModifiedBy>Viktor Popov</cp:lastModifiedBy>
  <cp:revision>3</cp:revision>
  <dcterms:created xsi:type="dcterms:W3CDTF">2021-02-05T08:20:00Z</dcterms:created>
  <dcterms:modified xsi:type="dcterms:W3CDTF">2021-02-14T22:57:00Z</dcterms:modified>
</cp:coreProperties>
</file>